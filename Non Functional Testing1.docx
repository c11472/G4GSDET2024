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16" w:rsidRDefault="004D3EAB">
      <w:pPr>
        <w:rPr>
          <w:lang w:val="en-US"/>
        </w:rPr>
      </w:pPr>
      <w:r>
        <w:rPr>
          <w:lang w:val="en-US"/>
        </w:rPr>
        <w:t>Non Functional Testing --- Performance :</w:t>
      </w:r>
      <w:bookmarkStart w:id="0" w:name="_GoBack"/>
      <w:bookmarkEnd w:id="0"/>
    </w:p>
    <w:p w:rsidR="004D3EAB" w:rsidRDefault="004D3EAB">
      <w:pPr>
        <w:rPr>
          <w:lang w:val="en-US"/>
        </w:rPr>
      </w:pPr>
    </w:p>
    <w:p w:rsidR="004D3EAB" w:rsidRDefault="004D3EAB">
      <w:pPr>
        <w:rPr>
          <w:lang w:val="en-US"/>
        </w:rPr>
      </w:pPr>
      <w:r>
        <w:rPr>
          <w:lang w:val="en-US"/>
        </w:rPr>
        <w:t>Load      [100]</w: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262255</wp:posOffset>
                </wp:positionV>
                <wp:extent cx="2228850" cy="1498600"/>
                <wp:effectExtent l="0" t="0" r="19050" b="25400"/>
                <wp:wrapNone/>
                <wp:docPr id="25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4986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5.5pt;margin-top:20.65pt;width:175.5pt;height:1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" fillcolor="#4f81bd" strokecolor="#385d8a" strokeweight="2pt">
                <v:path arrowok="t"/>
              </v:roundrect>
            </w:pict>
          </mc:Fallback>
        </mc:AlternateContent>
      </w:r>
      <w:r w:rsidR="004D3EAB">
        <w:rPr>
          <w:lang w:val="en-US"/>
        </w:rPr>
        <w:t>Stress</w: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149225</wp:posOffset>
                </wp:positionV>
                <wp:extent cx="590550" cy="914400"/>
                <wp:effectExtent l="0" t="0" r="76200" b="57150"/>
                <wp:wrapNone/>
                <wp:docPr id="2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" cy="914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1pt;margin-top:11.75pt;width:46.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" strokecolor="#4a7ebb">
                <v:stroke endarrow="open"/>
                <o:lock v:ext="edit" shapetype="f"/>
              </v:shape>
            </w:pict>
          </mc:Fallback>
        </mc:AlternateContent>
      </w:r>
      <w:r w:rsidR="004D3EAB">
        <w:rPr>
          <w:lang w:val="en-US"/>
        </w:rPr>
        <w:t>&lt;Irctc&gt;</w: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111760</wp:posOffset>
                </wp:positionV>
                <wp:extent cx="755650" cy="438150"/>
                <wp:effectExtent l="0" t="0" r="82550" b="57150"/>
                <wp:wrapNone/>
                <wp:docPr id="2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65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1pt;margin-top:8.8pt;width:59.5pt;height:3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181610</wp:posOffset>
                </wp:positionV>
                <wp:extent cx="1397000" cy="2730500"/>
                <wp:effectExtent l="0" t="0" r="12700" b="12700"/>
                <wp:wrapNone/>
                <wp:docPr id="22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27305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362pt;margin-top:14.3pt;width:110pt;height:2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" fillcolor="#4f81bd" strokecolor="#385d8a" strokeweight="2pt">
                <v:path arrowok="t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307975</wp:posOffset>
                </wp:positionV>
                <wp:extent cx="450850" cy="209550"/>
                <wp:effectExtent l="0" t="0" r="25400" b="1905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0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5.5pt;margin-top:24.25pt;width:35.5pt;height:1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" fillcolor="#4f81bd" strokecolor="#385d8a" strokeweight="2pt">
                <v:path arrowok="t"/>
              </v:rect>
            </w:pict>
          </mc:Fallback>
        </mc:AlternateConten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226695</wp:posOffset>
                </wp:positionV>
                <wp:extent cx="590550" cy="857250"/>
                <wp:effectExtent l="0" t="0" r="76200" b="57150"/>
                <wp:wrapNone/>
                <wp:docPr id="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" cy="857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1pt;margin-top:17.85pt;width:46.5pt;height:6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17145</wp:posOffset>
                </wp:positionV>
                <wp:extent cx="647700" cy="895350"/>
                <wp:effectExtent l="0" t="0" r="76200" b="57150"/>
                <wp:wrapNone/>
                <wp:docPr id="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895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1pt;margin-top:1.35pt;width:51pt;height:7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" strokecolor="#4a7ebb">
                <v:stroke endarrow="open"/>
                <o:lock v:ext="edit" shapetype="f"/>
              </v:shape>
            </w:pict>
          </mc:Fallback>
        </mc:AlternateConten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252730</wp:posOffset>
                </wp:positionV>
                <wp:extent cx="615950" cy="768350"/>
                <wp:effectExtent l="0" t="0" r="69850" b="508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5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3.5pt;margin-top:19.9pt;width:48.5pt;height:6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501650" cy="177800"/>
                <wp:effectExtent l="0" t="0" r="12700" b="127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0" cy="177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5.5pt;margin-top:-.2pt;width:39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" fillcolor="#4f81bd" strokecolor="#385d8a" strokeweight="2pt">
                <v:path arrowok="t"/>
              </v:rect>
            </w:pict>
          </mc:Fallback>
        </mc:AlternateContent>
      </w:r>
    </w:p>
    <w:p w:rsidR="004D3EAB" w:rsidRDefault="00EB0B7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932815</wp:posOffset>
                </wp:positionV>
                <wp:extent cx="2819400" cy="1009650"/>
                <wp:effectExtent l="0" t="57150" r="0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19400" cy="1009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5.5pt;margin-top:73.45pt;width:222pt;height:79.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1180465</wp:posOffset>
                </wp:positionV>
                <wp:extent cx="615950" cy="762000"/>
                <wp:effectExtent l="0" t="38100" r="50800" b="190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595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13.5pt;margin-top:92.95pt;width:48.5pt;height:60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780415</wp:posOffset>
                </wp:positionV>
                <wp:extent cx="2908300" cy="38100"/>
                <wp:effectExtent l="0" t="76200" r="25400" b="762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083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3pt;margin-top:61.45pt;width:229pt;height:3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" strokecolor="#4a7ebb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2463165</wp:posOffset>
                </wp:positionV>
                <wp:extent cx="590550" cy="13335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2.5pt;margin-top:193.95pt;width:46.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2088515</wp:posOffset>
                </wp:positionV>
                <wp:extent cx="558800" cy="177800"/>
                <wp:effectExtent l="0" t="0" r="12700" b="127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177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55pt;margin-top:164.45pt;width:44pt;height:1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2266315</wp:posOffset>
                </wp:positionV>
                <wp:extent cx="635000" cy="152400"/>
                <wp:effectExtent l="0" t="0" r="1270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3.5pt;margin-top:178.45pt;width:50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1790065</wp:posOffset>
                </wp:positionV>
                <wp:extent cx="635000" cy="247650"/>
                <wp:effectExtent l="0" t="0" r="1270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03.5pt;margin-top:140.95pt;width:50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894715</wp:posOffset>
                </wp:positionV>
                <wp:extent cx="488950" cy="209550"/>
                <wp:effectExtent l="0" t="0" r="2540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0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2.5pt;margin-top:70.45pt;width:38.5pt;height:1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437515</wp:posOffset>
                </wp:positionV>
                <wp:extent cx="457200" cy="203200"/>
                <wp:effectExtent l="0" t="0" r="19050" b="254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5pt;margin-top:34.45pt;width:36pt;height:1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1942465</wp:posOffset>
                </wp:positionV>
                <wp:extent cx="1695450" cy="7620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762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.5pt;margin-top:152.95pt;width:133.5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1612265</wp:posOffset>
                </wp:positionV>
                <wp:extent cx="1714500" cy="1136650"/>
                <wp:effectExtent l="0" t="0" r="1905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1366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78.5pt;margin-top:126.95pt;width:135pt;height:8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" fillcolor="#4f81bd" strokecolor="#385d8a" strokeweight="2pt">
                <v:path arrowok="t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266065</wp:posOffset>
                </wp:positionV>
                <wp:extent cx="1657350" cy="1168400"/>
                <wp:effectExtent l="0" t="0" r="1905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1168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5pt;margin-top:20.95pt;width:130.5pt;height:9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" fillcolor="#4f81bd" strokecolor="#385d8a" strokeweight="2pt">
                <v:path arrowok="t"/>
              </v:rect>
            </w:pict>
          </mc:Fallback>
        </mc:AlternateContent>
      </w:r>
      <w:r w:rsidR="004D3EAB">
        <w:rPr>
          <w:lang w:val="en-US"/>
        </w:rPr>
        <w:t>10     15 20</w:t>
      </w:r>
    </w:p>
    <w:p w:rsidR="004D3EAB" w:rsidRDefault="004D3EAB">
      <w:pPr>
        <w:rPr>
          <w:lang w:val="en-US"/>
        </w:rPr>
      </w:pPr>
    </w:p>
    <w:p w:rsidR="004D3EAB" w:rsidRDefault="004D3EAB">
      <w:pPr>
        <w:rPr>
          <w:lang w:val="en-US"/>
        </w:rPr>
      </w:pPr>
    </w:p>
    <w:p w:rsidR="004D3EAB" w:rsidRDefault="004D3EAB">
      <w:pPr>
        <w:rPr>
          <w:lang w:val="en-US"/>
        </w:rPr>
      </w:pPr>
    </w:p>
    <w:p w:rsidR="004D3EAB" w:rsidRDefault="004D3EAB">
      <w:pPr>
        <w:rPr>
          <w:lang w:val="en-US"/>
        </w:rPr>
      </w:pPr>
    </w:p>
    <w:p w:rsidR="004D3EAB" w:rsidRPr="004D3EAB" w:rsidRDefault="004D3EAB" w:rsidP="004D3EAB">
      <w:pPr>
        <w:rPr>
          <w:lang w:val="en-US"/>
        </w:rPr>
      </w:pPr>
    </w:p>
    <w:p w:rsidR="004D3EAB" w:rsidRPr="004D3EAB" w:rsidRDefault="004D3EAB" w:rsidP="004D3EAB">
      <w:pPr>
        <w:rPr>
          <w:lang w:val="en-US"/>
        </w:rPr>
      </w:pPr>
    </w:p>
    <w:p w:rsidR="004D3EAB" w:rsidRPr="004D3EAB" w:rsidRDefault="004D3EAB" w:rsidP="004D3EAB">
      <w:pPr>
        <w:rPr>
          <w:lang w:val="en-US"/>
        </w:rPr>
      </w:pPr>
    </w:p>
    <w:p w:rsidR="004D3EAB" w:rsidRPr="004D3EAB" w:rsidRDefault="004D3EAB" w:rsidP="004D3EAB">
      <w:pPr>
        <w:rPr>
          <w:lang w:val="en-US"/>
        </w:rPr>
      </w:pPr>
    </w:p>
    <w:p w:rsidR="004D3EAB" w:rsidRPr="004D3EAB" w:rsidRDefault="004D3EAB" w:rsidP="004D3EAB">
      <w:pPr>
        <w:rPr>
          <w:lang w:val="en-US"/>
        </w:rPr>
      </w:pPr>
    </w:p>
    <w:p w:rsidR="004D3EAB" w:rsidRDefault="004D3EAB" w:rsidP="004D3EAB">
      <w:pPr>
        <w:rPr>
          <w:lang w:val="en-US"/>
        </w:rPr>
      </w:pPr>
    </w:p>
    <w:p w:rsidR="004D3EAB" w:rsidRDefault="004D3EAB" w:rsidP="004D3EAB">
      <w:pPr>
        <w:tabs>
          <w:tab w:val="left" w:pos="2720"/>
        </w:tabs>
        <w:rPr>
          <w:lang w:val="en-US"/>
        </w:rPr>
      </w:pPr>
      <w:r>
        <w:rPr>
          <w:lang w:val="en-US"/>
        </w:rPr>
        <w:tab/>
        <w:t xml:space="preserve">501 502 503 504………………….Server is getting crashed </w:t>
      </w:r>
    </w:p>
    <w:p w:rsidR="0053566F" w:rsidRDefault="0024201B" w:rsidP="004D3EAB">
      <w:pPr>
        <w:tabs>
          <w:tab w:val="left" w:pos="2720"/>
        </w:tabs>
        <w:rPr>
          <w:lang w:val="en-US"/>
        </w:rPr>
      </w:pPr>
      <w:r>
        <w:rPr>
          <w:lang w:val="en-US"/>
        </w:rPr>
        <w:t>Launch google site</w:t>
      </w:r>
    </w:p>
    <w:p w:rsidR="0024201B" w:rsidRDefault="0024201B" w:rsidP="004D3EAB">
      <w:pPr>
        <w:tabs>
          <w:tab w:val="left" w:pos="2720"/>
        </w:tabs>
        <w:rPr>
          <w:lang w:val="en-US"/>
        </w:rPr>
      </w:pP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Thread Name:TestGroup1 1-1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Sample Start:2024-01-23 10:20:34 IST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Load time:978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Connect Time:371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Latency:679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lastRenderedPageBreak/>
        <w:t>Size in bytes:28989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Sent bytes:129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Headers size in bytes:355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Body size in bytes:28634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Sample Count:1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Error Count:0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Data type ("text"|"bin"|""):text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Response code:200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Response message:OK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HTTPSampleResult fields:</w:t>
      </w:r>
    </w:p>
    <w:p w:rsidR="0024201B" w:rsidRP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ContentType: text/html</w:t>
      </w:r>
    </w:p>
    <w:p w:rsidR="0024201B" w:rsidRDefault="0024201B" w:rsidP="0024201B">
      <w:pPr>
        <w:tabs>
          <w:tab w:val="left" w:pos="2720"/>
        </w:tabs>
        <w:rPr>
          <w:lang w:val="en-US"/>
        </w:rPr>
      </w:pPr>
      <w:r w:rsidRPr="0024201B">
        <w:rPr>
          <w:lang w:val="en-US"/>
        </w:rPr>
        <w:t>DataEncoding: null</w:t>
      </w:r>
    </w:p>
    <w:p w:rsidR="0024201B" w:rsidRDefault="0024201B" w:rsidP="0024201B">
      <w:pPr>
        <w:tabs>
          <w:tab w:val="left" w:pos="2720"/>
        </w:tabs>
        <w:rPr>
          <w:lang w:val="en-US"/>
        </w:rPr>
      </w:pPr>
    </w:p>
    <w:p w:rsidR="0024201B" w:rsidRDefault="0024201B" w:rsidP="0024201B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Thread Name:TestGroup1 1-2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Sample Start:2024-01-23 10:20:34 IST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Load time:845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Connect Time:282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Latency:566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Size in bytes:28989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Sent bytes:129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Headers size in bytes:355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Body size in bytes:28634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Sample Count:1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Error Count:0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lastRenderedPageBreak/>
        <w:t>Data type ("text"|"bin"|""):text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Response code:200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Response message:OK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HTTPSampleResult fields: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ContentType: text/html</w:t>
      </w:r>
    </w:p>
    <w:p w:rsidR="0024201B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DataEncoding: null</w:t>
      </w:r>
    </w:p>
    <w:p w:rsid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Thread Name:TestGroup1 1-3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Sample Start:2024-01-23 10:20:34 IST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Load time:858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Connect Time:284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Latency:577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Size in bytes:28989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Sent bytes:129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Headers size in bytes:355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Body size in bytes:28634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Sample Count:1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Error Count:0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Data type ("text"|"bin"|""):text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Response code:200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Response message:OK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lastRenderedPageBreak/>
        <w:t>HTTPSampleResult fields:</w:t>
      </w:r>
    </w:p>
    <w:p w:rsidR="00B801D7" w:rsidRP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ContentType: text/html</w:t>
      </w:r>
    </w:p>
    <w:p w:rsidR="00B801D7" w:rsidRDefault="00B801D7" w:rsidP="00B801D7">
      <w:pPr>
        <w:tabs>
          <w:tab w:val="left" w:pos="2720"/>
        </w:tabs>
        <w:rPr>
          <w:lang w:val="en-US"/>
        </w:rPr>
      </w:pPr>
      <w:r w:rsidRPr="00B801D7">
        <w:rPr>
          <w:lang w:val="en-US"/>
        </w:rPr>
        <w:t>DataEncoding: null</w:t>
      </w: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 xml:space="preserve">Test Plan </w:t>
      </w:r>
      <w:r>
        <w:rPr>
          <w:b/>
          <w:lang w:val="en-US"/>
        </w:rPr>
        <w:t xml:space="preserve"> ----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  Test suite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Thread Group</w:t>
      </w:r>
      <w:r>
        <w:rPr>
          <w:b/>
          <w:lang w:val="en-US"/>
        </w:rPr>
        <w:t xml:space="preserve">  --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Test case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Sampler</w:t>
      </w:r>
      <w:r>
        <w:rPr>
          <w:b/>
          <w:lang w:val="en-US"/>
        </w:rPr>
        <w:t xml:space="preserve"> --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Add Request / Test steps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Listener ----- View Results Tree , View Results in table</w:t>
      </w:r>
      <w:r>
        <w:rPr>
          <w:b/>
          <w:lang w:val="en-US"/>
        </w:rPr>
        <w:t xml:space="preserve"> --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View Reports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Processing http request</w:t>
      </w:r>
      <w:r>
        <w:rPr>
          <w:b/>
          <w:lang w:val="en-US"/>
        </w:rPr>
        <w:t xml:space="preserve">   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Processing HTTPS request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Increasing the number of Requests</w:t>
      </w:r>
      <w:r>
        <w:rPr>
          <w:b/>
          <w:lang w:val="en-US"/>
        </w:rPr>
        <w:t xml:space="preserve">  --- ThreadGroup Level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Working with different requests</w:t>
      </w:r>
      <w:r>
        <w:rPr>
          <w:b/>
          <w:lang w:val="en-US"/>
        </w:rPr>
        <w:t xml:space="preserve"> </w:t>
      </w:r>
    </w:p>
    <w:p w:rsidR="00FE0709" w:rsidRP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Result analysis</w:t>
      </w:r>
      <w:r>
        <w:rPr>
          <w:b/>
          <w:lang w:val="en-US"/>
        </w:rPr>
        <w:t xml:space="preserve"> 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View and understand the result</w:t>
      </w:r>
    </w:p>
    <w:p w:rsidR="00FE0709" w:rsidRDefault="00FE0709" w:rsidP="00B801D7">
      <w:pPr>
        <w:tabs>
          <w:tab w:val="left" w:pos="2720"/>
        </w:tabs>
        <w:rPr>
          <w:b/>
          <w:lang w:val="en-US"/>
        </w:rPr>
      </w:pPr>
      <w:r w:rsidRPr="00FE0709">
        <w:rPr>
          <w:b/>
          <w:lang w:val="en-US"/>
        </w:rPr>
        <w:t>Assertions ---- Duration Assertion</w:t>
      </w:r>
    </w:p>
    <w:p w:rsidR="00FE0709" w:rsidRDefault="00FE0709" w:rsidP="00B801D7">
      <w:pPr>
        <w:tabs>
          <w:tab w:val="left" w:pos="2720"/>
        </w:tabs>
        <w:rPr>
          <w:b/>
          <w:lang w:val="en-US"/>
        </w:rPr>
      </w:pPr>
    </w:p>
    <w:p w:rsidR="00FE0709" w:rsidRDefault="00FE0709" w:rsidP="00B801D7">
      <w:pPr>
        <w:tabs>
          <w:tab w:val="left" w:pos="2720"/>
        </w:tabs>
        <w:rPr>
          <w:b/>
          <w:lang w:val="en-US"/>
        </w:rPr>
      </w:pPr>
    </w:p>
    <w:p w:rsidR="00FE0709" w:rsidRDefault="00FE0709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Jmeter  --</w:t>
      </w:r>
      <w:r w:rsidRPr="00FE070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Recording</w:t>
      </w:r>
    </w:p>
    <w:p w:rsidR="004F67B8" w:rsidRDefault="004F67B8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Step-1:</w:t>
      </w:r>
    </w:p>
    <w:p w:rsidR="004F67B8" w:rsidRDefault="004F67B8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TestPlan - &gt; Add - &gt; Non Test Elements -&gt; HTTPS Test Script Recorder</w:t>
      </w:r>
    </w:p>
    <w:p w:rsidR="004F67B8" w:rsidRDefault="004F67B8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Eneble the proxy from firefox browser  // localhost , 8888</w:t>
      </w:r>
    </w:p>
    <w:p w:rsidR="004F67B8" w:rsidRDefault="004F67B8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Add a thread group</w:t>
      </w:r>
    </w:p>
    <w:p w:rsidR="004F67B8" w:rsidRDefault="004F67B8" w:rsidP="004F67B8">
      <w:pPr>
        <w:pStyle w:val="ListParagraph"/>
        <w:numPr>
          <w:ilvl w:val="0"/>
          <w:numId w:val="1"/>
        </w:num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Right click -&gt; Add -&gt; Logic Controller -&gt; Recording Controller</w:t>
      </w: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Desable the browser proxy </w:t>
      </w: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Click on start</w:t>
      </w:r>
    </w:p>
    <w:p w:rsidR="00225BEA" w:rsidRDefault="00225BEA" w:rsidP="004F67B8">
      <w:pPr>
        <w:tabs>
          <w:tab w:val="left" w:pos="2720"/>
        </w:tabs>
        <w:rPr>
          <w:b/>
          <w:lang w:val="en-US"/>
        </w:rPr>
      </w:pP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Autogenerated certificate will be there in bin folder</w:t>
      </w: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Configure the certificate</w:t>
      </w:r>
    </w:p>
    <w:p w:rsidR="004F67B8" w:rsidRDefault="004F67B8" w:rsidP="004F67B8">
      <w:pPr>
        <w:tabs>
          <w:tab w:val="left" w:pos="2720"/>
        </w:tabs>
        <w:rPr>
          <w:b/>
          <w:lang w:val="en-US"/>
        </w:rPr>
      </w:pPr>
    </w:p>
    <w:p w:rsidR="004F67B8" w:rsidRDefault="00225BEA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While recording -</w:t>
      </w:r>
      <w:r w:rsidRPr="00225BEA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Enabling the browser proxy</w:t>
      </w:r>
    </w:p>
    <w:p w:rsidR="00225BEA" w:rsidRDefault="00225BEA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While executing -&gt; Desable the browser proxy</w:t>
      </w:r>
    </w:p>
    <w:p w:rsidR="00225BEA" w:rsidRDefault="00225BEA" w:rsidP="004F67B8">
      <w:pPr>
        <w:tabs>
          <w:tab w:val="left" w:pos="2720"/>
        </w:tabs>
        <w:rPr>
          <w:b/>
          <w:lang w:val="en-US"/>
        </w:rPr>
      </w:pPr>
    </w:p>
    <w:p w:rsidR="004F67B8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Day-2: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</w:p>
    <w:p w:rsidR="00B82262" w:rsidRPr="00A81D66" w:rsidRDefault="00B82262" w:rsidP="004F67B8">
      <w:pPr>
        <w:tabs>
          <w:tab w:val="left" w:pos="2720"/>
        </w:tabs>
        <w:rPr>
          <w:b/>
          <w:highlight w:val="yellow"/>
          <w:lang w:val="en-US"/>
        </w:rPr>
      </w:pPr>
      <w:r w:rsidRPr="00A81D66">
        <w:rPr>
          <w:b/>
          <w:highlight w:val="yellow"/>
          <w:lang w:val="en-US"/>
        </w:rPr>
        <w:t>Recording using Badboy software</w:t>
      </w:r>
    </w:p>
    <w:p w:rsidR="00B82262" w:rsidRDefault="00676130" w:rsidP="004F67B8">
      <w:pPr>
        <w:tabs>
          <w:tab w:val="left" w:pos="2720"/>
        </w:tabs>
        <w:rPr>
          <w:b/>
          <w:lang w:val="en-US"/>
        </w:rPr>
      </w:pPr>
      <w:r w:rsidRPr="00A81D66">
        <w:rPr>
          <w:b/>
          <w:highlight w:val="yellow"/>
          <w:lang w:val="en-US"/>
        </w:rPr>
        <w:t>Recording using Blaze</w:t>
      </w:r>
      <w:r w:rsidR="00B82262" w:rsidRPr="00A81D66">
        <w:rPr>
          <w:b/>
          <w:highlight w:val="yellow"/>
          <w:lang w:val="en-US"/>
        </w:rPr>
        <w:t>meter software</w:t>
      </w:r>
    </w:p>
    <w:p w:rsidR="00A81D66" w:rsidRPr="000F66E8" w:rsidRDefault="00B82262" w:rsidP="00A81D66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Coding element</w:t>
      </w:r>
      <w:r w:rsidR="00A81D66" w:rsidRPr="00A81D66">
        <w:rPr>
          <w:b/>
          <w:highlight w:val="yellow"/>
          <w:lang w:val="en-US"/>
        </w:rPr>
        <w:t xml:space="preserve"> </w:t>
      </w:r>
      <w:r w:rsidR="00A81D66" w:rsidRPr="000F66E8">
        <w:rPr>
          <w:b/>
          <w:highlight w:val="yellow"/>
          <w:lang w:val="en-US"/>
        </w:rPr>
        <w:t>Execution flow :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Preprocessor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Timer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Sampler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Post processor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Assertions</w:t>
      </w:r>
    </w:p>
    <w:p w:rsidR="00B82262" w:rsidRDefault="00B82262" w:rsidP="004F67B8">
      <w:pPr>
        <w:tabs>
          <w:tab w:val="left" w:pos="2720"/>
        </w:tabs>
        <w:rPr>
          <w:b/>
          <w:lang w:val="en-US"/>
        </w:rPr>
      </w:pPr>
      <w:r w:rsidRPr="00E12F56">
        <w:rPr>
          <w:b/>
          <w:highlight w:val="yellow"/>
          <w:lang w:val="en-US"/>
        </w:rPr>
        <w:t>Listeners</w:t>
      </w:r>
    </w:p>
    <w:p w:rsidR="000F66E8" w:rsidRDefault="000F66E8" w:rsidP="004F67B8">
      <w:pPr>
        <w:tabs>
          <w:tab w:val="left" w:pos="2720"/>
        </w:tabs>
        <w:rPr>
          <w:b/>
          <w:lang w:val="en-US"/>
        </w:rPr>
      </w:pPr>
      <w:r w:rsidRPr="00E12F56">
        <w:rPr>
          <w:b/>
          <w:highlight w:val="yellow"/>
          <w:lang w:val="en-US"/>
        </w:rPr>
        <w:t>Execution order</w:t>
      </w:r>
    </w:p>
    <w:p w:rsidR="000F66E8" w:rsidRDefault="000F66E8" w:rsidP="004F67B8">
      <w:pPr>
        <w:tabs>
          <w:tab w:val="left" w:pos="2720"/>
        </w:tabs>
        <w:rPr>
          <w:b/>
          <w:lang w:val="en-US"/>
        </w:rPr>
      </w:pPr>
    </w:p>
    <w:p w:rsidR="000F66E8" w:rsidRDefault="000F66E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Run and Run Remotely</w:t>
      </w:r>
    </w:p>
    <w:p w:rsidR="00E20D6C" w:rsidRDefault="00E20D6C" w:rsidP="004F67B8">
      <w:pPr>
        <w:tabs>
          <w:tab w:val="left" w:pos="2720"/>
        </w:tabs>
        <w:rPr>
          <w:b/>
          <w:lang w:val="en-US"/>
        </w:rPr>
      </w:pPr>
      <w:r w:rsidRPr="00E12F56">
        <w:rPr>
          <w:b/>
          <w:highlight w:val="yellow"/>
          <w:lang w:val="en-US"/>
        </w:rPr>
        <w:t>Timer</w:t>
      </w:r>
      <w:r w:rsidR="00AF65A7" w:rsidRPr="00E12F56">
        <w:rPr>
          <w:b/>
          <w:highlight w:val="yellow"/>
          <w:lang w:val="en-US"/>
        </w:rPr>
        <w:t xml:space="preserve"> to add wait</w:t>
      </w:r>
    </w:p>
    <w:p w:rsidR="00E20D6C" w:rsidRDefault="00E20D6C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Variable : </w:t>
      </w:r>
    </w:p>
    <w:p w:rsidR="00E20D6C" w:rsidRDefault="00E20D6C" w:rsidP="004F67B8">
      <w:pPr>
        <w:tabs>
          <w:tab w:val="left" w:pos="2720"/>
        </w:tabs>
        <w:rPr>
          <w:b/>
          <w:lang w:val="en-US"/>
        </w:rPr>
      </w:pPr>
      <w:r w:rsidRPr="00E12F56">
        <w:rPr>
          <w:b/>
          <w:highlight w:val="red"/>
          <w:lang w:val="en-US"/>
        </w:rPr>
        <w:t>${url}/login</w:t>
      </w:r>
    </w:p>
    <w:p w:rsidR="00E20D6C" w:rsidRDefault="00E20D6C" w:rsidP="004F67B8">
      <w:pPr>
        <w:tabs>
          <w:tab w:val="left" w:pos="2720"/>
        </w:tabs>
        <w:rPr>
          <w:b/>
          <w:lang w:val="en-US"/>
        </w:rPr>
      </w:pPr>
    </w:p>
    <w:p w:rsidR="00B82262" w:rsidRDefault="0020142F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TestCase :</w:t>
      </w:r>
    </w:p>
    <w:p w:rsidR="0020142F" w:rsidRDefault="00C71A2B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lastRenderedPageBreak/>
        <w:t xml:space="preserve">Record Multiple Steps </w:t>
      </w:r>
    </w:p>
    <w:p w:rsidR="00072A1F" w:rsidRDefault="00072A1F" w:rsidP="004F67B8">
      <w:pPr>
        <w:tabs>
          <w:tab w:val="left" w:pos="2720"/>
        </w:tabs>
        <w:rPr>
          <w:b/>
          <w:lang w:val="en-US"/>
        </w:rPr>
      </w:pPr>
    </w:p>
    <w:p w:rsidR="00072A1F" w:rsidRDefault="00072A1F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+++++++++++++++++++++++++++++++++++++++++++=</w:t>
      </w:r>
    </w:p>
    <w:p w:rsidR="00072A1F" w:rsidRDefault="00072A1F" w:rsidP="004F67B8">
      <w:pPr>
        <w:tabs>
          <w:tab w:val="left" w:pos="2720"/>
        </w:tabs>
        <w:rPr>
          <w:b/>
          <w:lang w:val="en-US"/>
        </w:rPr>
      </w:pPr>
    </w:p>
    <w:p w:rsidR="00072A1F" w:rsidRDefault="00072A1F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Recording :</w:t>
      </w:r>
    </w:p>
    <w:p w:rsidR="00072A1F" w:rsidRDefault="00072A1F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For one step in single</w:t>
      </w:r>
    </w:p>
    <w:p w:rsidR="00124D88" w:rsidRPr="007774B5" w:rsidRDefault="00124D88" w:rsidP="004F67B8">
      <w:pPr>
        <w:tabs>
          <w:tab w:val="left" w:pos="2720"/>
        </w:tabs>
        <w:rPr>
          <w:b/>
          <w:lang w:val="en-US"/>
        </w:rPr>
      </w:pPr>
      <w:r w:rsidRPr="007774B5">
        <w:rPr>
          <w:b/>
          <w:highlight w:val="yellow"/>
          <w:lang w:val="en-US"/>
        </w:rPr>
        <w:t>[</w:t>
      </w:r>
      <w:r w:rsidR="007774B5" w:rsidRPr="007774B5">
        <w:rPr>
          <w:b/>
          <w:highlight w:val="yellow"/>
          <w:lang w:val="en-US"/>
        </w:rPr>
        <w:t xml:space="preserve">Case-Study for Jmeter </w:t>
      </w:r>
      <w:r w:rsidRPr="007774B5">
        <w:rPr>
          <w:b/>
          <w:highlight w:val="yellow"/>
          <w:lang w:val="en-US"/>
        </w:rPr>
        <w:t>Testcase:</w:t>
      </w:r>
      <w:r w:rsidRPr="007774B5">
        <w:rPr>
          <w:b/>
          <w:lang w:val="en-US"/>
        </w:rPr>
        <w:t>]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[Use the Jmeter Recording Feature]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Step 1: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Access </w:t>
      </w:r>
      <w:hyperlink r:id="rId6" w:history="1">
        <w:r w:rsidRPr="00924F44">
          <w:rPr>
            <w:rStyle w:val="Hyperlink"/>
            <w:b/>
            <w:lang w:val="en-US"/>
          </w:rPr>
          <w:t>https://github.com/</w:t>
        </w:r>
      </w:hyperlink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Wait for 5 seconds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ResultReport 1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Step 2: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Click on signin</w:t>
      </w:r>
    </w:p>
    <w:p w:rsidR="00124D88" w:rsidRDefault="00141463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//</w:t>
      </w:r>
      <w:r w:rsidR="00124D88">
        <w:rPr>
          <w:b/>
          <w:lang w:val="en-US"/>
        </w:rPr>
        <w:t>Perform signin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Wait for 5 seconds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ResultReport2</w:t>
      </w: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Step 3:</w:t>
      </w:r>
    </w:p>
    <w:p w:rsidR="00124D88" w:rsidRDefault="00310579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Click on signup link </w:t>
      </w:r>
    </w:p>
    <w:p w:rsidR="00310579" w:rsidRDefault="00310579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//Wait for 5 seconds</w:t>
      </w:r>
    </w:p>
    <w:p w:rsidR="00310579" w:rsidRDefault="00310579" w:rsidP="004F67B8">
      <w:pPr>
        <w:tabs>
          <w:tab w:val="left" w:pos="2720"/>
        </w:tabs>
        <w:rPr>
          <w:b/>
          <w:lang w:val="en-US"/>
        </w:rPr>
      </w:pPr>
    </w:p>
    <w:p w:rsidR="00310579" w:rsidRDefault="00310579" w:rsidP="004F67B8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Note:</w:t>
      </w:r>
    </w:p>
    <w:p w:rsidR="00310579" w:rsidRDefault="00310579" w:rsidP="004F67B8">
      <w:pPr>
        <w:tabs>
          <w:tab w:val="left" w:pos="2720"/>
        </w:tabs>
        <w:rPr>
          <w:b/>
          <w:lang w:val="en-US"/>
        </w:rPr>
      </w:pPr>
      <w:r w:rsidRPr="00310579">
        <w:rPr>
          <w:b/>
          <w:highlight w:val="yellow"/>
          <w:lang w:val="en-US"/>
        </w:rPr>
        <w:t>Can we execute multiple steps at a time… multiple recording controllers .</w:t>
      </w:r>
    </w:p>
    <w:p w:rsidR="00310579" w:rsidRDefault="00310579" w:rsidP="004F67B8">
      <w:pPr>
        <w:tabs>
          <w:tab w:val="left" w:pos="2720"/>
        </w:tabs>
        <w:rPr>
          <w:b/>
          <w:lang w:val="en-US"/>
        </w:rPr>
      </w:pP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</w:p>
    <w:p w:rsidR="00124D88" w:rsidRDefault="00124D88" w:rsidP="004F67B8">
      <w:pPr>
        <w:tabs>
          <w:tab w:val="left" w:pos="2720"/>
        </w:tabs>
        <w:rPr>
          <w:b/>
          <w:lang w:val="en-US"/>
        </w:rPr>
      </w:pPr>
    </w:p>
    <w:p w:rsidR="00E12F56" w:rsidRDefault="00E12F56" w:rsidP="004F67B8">
      <w:pPr>
        <w:tabs>
          <w:tab w:val="left" w:pos="2720"/>
        </w:tabs>
        <w:rPr>
          <w:b/>
          <w:lang w:val="en-US"/>
        </w:rPr>
      </w:pPr>
    </w:p>
    <w:p w:rsidR="00E12F56" w:rsidRPr="007774B5" w:rsidRDefault="004D25F9" w:rsidP="00124D88">
      <w:pPr>
        <w:tabs>
          <w:tab w:val="left" w:pos="2720"/>
        </w:tabs>
        <w:ind w:left="720"/>
        <w:rPr>
          <w:b/>
          <w:color w:val="FF0000"/>
          <w:lang w:val="en-US"/>
        </w:rPr>
      </w:pPr>
      <w:r w:rsidRPr="007774B5">
        <w:rPr>
          <w:b/>
          <w:color w:val="FF0000"/>
          <w:lang w:val="en-US"/>
        </w:rPr>
        <w:t>Pending Topics :</w:t>
      </w:r>
    </w:p>
    <w:p w:rsidR="004D25F9" w:rsidRDefault="004D25F9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Pre Processors</w:t>
      </w:r>
    </w:p>
    <w:p w:rsidR="004D25F9" w:rsidRDefault="004D25F9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Post Processors</w:t>
      </w:r>
    </w:p>
    <w:p w:rsidR="004D25F9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Random Timer</w:t>
      </w: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Types of Assertion</w:t>
      </w: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Jmeter with JDBC</w:t>
      </w: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With case-study for performing load testing</w:t>
      </w:r>
    </w:p>
    <w:p w:rsidR="004D25F9" w:rsidRDefault="004D25F9" w:rsidP="00124D88">
      <w:pPr>
        <w:tabs>
          <w:tab w:val="left" w:pos="2720"/>
        </w:tabs>
        <w:ind w:left="720"/>
        <w:rPr>
          <w:b/>
          <w:lang w:val="en-US"/>
        </w:rPr>
      </w:pP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lang w:val="en-US"/>
        </w:rPr>
        <w:t>To download the third party app:</w:t>
      </w: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  <w:hyperlink r:id="rId7" w:history="1">
        <w:r w:rsidRPr="00924F44">
          <w:rPr>
            <w:rStyle w:val="Hyperlink"/>
            <w:b/>
            <w:lang w:val="en-US"/>
          </w:rPr>
          <w:t>https://badboy.en.softonic.com/</w:t>
        </w:r>
      </w:hyperlink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</w:p>
    <w:p w:rsidR="007774B5" w:rsidRDefault="007774B5" w:rsidP="00124D88">
      <w:pPr>
        <w:tabs>
          <w:tab w:val="left" w:pos="2720"/>
        </w:tabs>
        <w:ind w:left="720"/>
        <w:rPr>
          <w:b/>
          <w:lang w:val="en-US"/>
        </w:rPr>
      </w:pPr>
    </w:p>
    <w:p w:rsidR="007774B5" w:rsidRDefault="00EB0B74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227965</wp:posOffset>
                </wp:positionV>
                <wp:extent cx="491490" cy="401955"/>
                <wp:effectExtent l="12700" t="8255" r="10160" b="8890"/>
                <wp:wrapNone/>
                <wp:docPr id="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401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7E48" w:rsidRPr="00507E48" w:rsidRDefault="00507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left:0;text-align:left;margin-left:226pt;margin-top:17.95pt;width:38.7pt;height:31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">
                <v:textbox>
                  <w:txbxContent>
                    <w:p w:rsidR="00507E48" w:rsidRPr="00507E48" w:rsidRDefault="00507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11430</wp:posOffset>
                </wp:positionV>
                <wp:extent cx="2706370" cy="1109980"/>
                <wp:effectExtent l="12700" t="10795" r="5080" b="1270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10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E48" w:rsidRPr="00507E48" w:rsidRDefault="00507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Naukri.com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70.75pt;margin-top:.9pt;width:213.1pt;height:8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">
                <v:textbox>
                  <w:txbxContent>
                    <w:p w:rsidR="00507E48" w:rsidRPr="00507E48" w:rsidRDefault="00507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Naukri.com</w:t>
                      </w:r>
                    </w:p>
                  </w:txbxContent>
                </v:textbox>
              </v:rect>
            </w:pict>
          </mc:Fallback>
        </mc:AlternateContent>
      </w:r>
    </w:p>
    <w:p w:rsidR="007774B5" w:rsidRDefault="00EB0B74" w:rsidP="00124D88">
      <w:pPr>
        <w:tabs>
          <w:tab w:val="left" w:pos="2720"/>
        </w:tabs>
        <w:ind w:left="720"/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237490</wp:posOffset>
                </wp:positionV>
                <wp:extent cx="491490" cy="290830"/>
                <wp:effectExtent l="11430" t="7620" r="11430" b="6350"/>
                <wp:wrapNone/>
                <wp:docPr id="2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7E48" w:rsidRPr="00507E48" w:rsidRDefault="00507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AAomp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left:0;text-align:left;margin-left:175.65pt;margin-top:18.7pt;width:38.7pt;height:22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">
                <v:textbox>
                  <w:txbxContent>
                    <w:p w:rsidR="00507E48" w:rsidRPr="00507E48" w:rsidRDefault="00507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AAomp</w:t>
                      </w:r>
                    </w:p>
                  </w:txbxContent>
                </v:textbox>
              </v:oval>
            </w:pict>
          </mc:Fallback>
        </mc:AlternateContent>
      </w:r>
    </w:p>
    <w:p w:rsidR="00B82262" w:rsidRPr="004F67B8" w:rsidRDefault="00EB0B74" w:rsidP="004F67B8">
      <w:pPr>
        <w:tabs>
          <w:tab w:val="left" w:pos="2720"/>
        </w:tabs>
        <w:rPr>
          <w:b/>
          <w:lang w:val="en-US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20955</wp:posOffset>
                </wp:positionV>
                <wp:extent cx="380365" cy="343535"/>
                <wp:effectExtent l="9525" t="8890" r="10160" b="9525"/>
                <wp:wrapNone/>
                <wp:docPr id="1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343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7E48" w:rsidRPr="00507E48" w:rsidRDefault="00507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9" style="position:absolute;margin-left:234.75pt;margin-top:1.65pt;width:29.95pt;height:27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">
                <v:textbox>
                  <w:txbxContent>
                    <w:p w:rsidR="00507E48" w:rsidRPr="00507E48" w:rsidRDefault="00507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CC</w:t>
                      </w:r>
                    </w:p>
                  </w:txbxContent>
                </v:textbox>
              </v:oval>
            </w:pict>
          </mc:Fallback>
        </mc:AlternateContent>
      </w:r>
    </w:p>
    <w:p w:rsidR="004F67B8" w:rsidRDefault="004F67B8" w:rsidP="00B801D7">
      <w:pPr>
        <w:tabs>
          <w:tab w:val="left" w:pos="2720"/>
        </w:tabs>
        <w:rPr>
          <w:b/>
          <w:lang w:val="en-US"/>
        </w:rPr>
      </w:pPr>
    </w:p>
    <w:p w:rsidR="004F67B8" w:rsidRDefault="00EB0B74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Day-3</w:t>
      </w:r>
    </w:p>
    <w:p w:rsidR="004F67B8" w:rsidRDefault="00E86547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Postman:</w:t>
      </w:r>
    </w:p>
    <w:p w:rsidR="00E86547" w:rsidRDefault="00E86547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Patch</w:t>
      </w:r>
    </w:p>
    <w:p w:rsidR="00E86547" w:rsidRDefault="00E86547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Put</w:t>
      </w:r>
    </w:p>
    <w:p w:rsidR="00E86547" w:rsidRDefault="00E86547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Delete</w:t>
      </w:r>
    </w:p>
    <w:p w:rsidR="00E86547" w:rsidRDefault="00EB0B74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Authentication in postman</w:t>
      </w:r>
    </w:p>
    <w:p w:rsidR="00EB0B74" w:rsidRDefault="00EB0B74" w:rsidP="00B801D7">
      <w:pPr>
        <w:pBdr>
          <w:bottom w:val="single" w:sz="12" w:space="1" w:color="auto"/>
        </w:pBd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Evaluating the response .</w:t>
      </w:r>
    </w:p>
    <w:p w:rsidR="00EB0B74" w:rsidRDefault="00EB0B74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 xml:space="preserve">Rest assured configuration </w:t>
      </w:r>
    </w:p>
    <w:p w:rsidR="00EB0B74" w:rsidRDefault="00EB0B74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t>Sample code to automate the apis using restAssured</w:t>
      </w:r>
    </w:p>
    <w:p w:rsidR="00EB0B74" w:rsidRDefault="00EB0B74" w:rsidP="00B801D7">
      <w:pPr>
        <w:tabs>
          <w:tab w:val="left" w:pos="2720"/>
        </w:tabs>
        <w:rPr>
          <w:b/>
          <w:lang w:val="en-US"/>
        </w:rPr>
      </w:pPr>
      <w:r>
        <w:rPr>
          <w:b/>
          <w:lang w:val="en-US"/>
        </w:rPr>
        <w:lastRenderedPageBreak/>
        <w:t>2</w:t>
      </w:r>
      <w:r w:rsidRPr="00EB0B74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March ..</w:t>
      </w:r>
    </w:p>
    <w:p w:rsidR="00EB0B74" w:rsidRDefault="00EB0B74" w:rsidP="00B801D7">
      <w:pPr>
        <w:tabs>
          <w:tab w:val="left" w:pos="2720"/>
        </w:tabs>
        <w:rPr>
          <w:b/>
          <w:lang w:val="en-US"/>
        </w:rPr>
      </w:pPr>
    </w:p>
    <w:p w:rsidR="00EB0B74" w:rsidRDefault="00EB0B74" w:rsidP="00B801D7">
      <w:pPr>
        <w:tabs>
          <w:tab w:val="left" w:pos="2720"/>
        </w:tabs>
        <w:rPr>
          <w:b/>
          <w:lang w:val="en-US"/>
        </w:rPr>
      </w:pPr>
    </w:p>
    <w:p w:rsidR="00EB0B74" w:rsidRPr="00FE0709" w:rsidRDefault="00EB0B74" w:rsidP="00B801D7">
      <w:pPr>
        <w:tabs>
          <w:tab w:val="left" w:pos="2720"/>
        </w:tabs>
        <w:rPr>
          <w:b/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FE0709" w:rsidRDefault="00FE0709" w:rsidP="00B801D7">
      <w:pPr>
        <w:tabs>
          <w:tab w:val="left" w:pos="2720"/>
        </w:tabs>
        <w:rPr>
          <w:lang w:val="en-US"/>
        </w:rPr>
      </w:pPr>
    </w:p>
    <w:p w:rsidR="004D3EAB" w:rsidRPr="004D3EAB" w:rsidRDefault="004D3EAB" w:rsidP="004D3EAB">
      <w:pPr>
        <w:tabs>
          <w:tab w:val="left" w:pos="2720"/>
        </w:tabs>
        <w:rPr>
          <w:lang w:val="en-US"/>
        </w:rPr>
      </w:pPr>
    </w:p>
    <w:sectPr w:rsidR="004D3EAB" w:rsidRPr="004D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63B5"/>
    <w:multiLevelType w:val="hybridMultilevel"/>
    <w:tmpl w:val="FAECE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062EF"/>
    <w:multiLevelType w:val="hybridMultilevel"/>
    <w:tmpl w:val="43F8EE8E"/>
    <w:lvl w:ilvl="0" w:tplc="88268FCE">
      <w:start w:val="50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30"/>
    <w:rsid w:val="00072A1F"/>
    <w:rsid w:val="000F66E8"/>
    <w:rsid w:val="00124D88"/>
    <w:rsid w:val="00141463"/>
    <w:rsid w:val="0020142F"/>
    <w:rsid w:val="00225BEA"/>
    <w:rsid w:val="0024201B"/>
    <w:rsid w:val="00310579"/>
    <w:rsid w:val="004D25F9"/>
    <w:rsid w:val="004D3EAB"/>
    <w:rsid w:val="004F67B8"/>
    <w:rsid w:val="00507E48"/>
    <w:rsid w:val="00520D16"/>
    <w:rsid w:val="0053566F"/>
    <w:rsid w:val="00573E5A"/>
    <w:rsid w:val="00663FE1"/>
    <w:rsid w:val="00676130"/>
    <w:rsid w:val="007774B5"/>
    <w:rsid w:val="00972EA3"/>
    <w:rsid w:val="00A81D66"/>
    <w:rsid w:val="00AF65A7"/>
    <w:rsid w:val="00B801D7"/>
    <w:rsid w:val="00B82262"/>
    <w:rsid w:val="00C71A2B"/>
    <w:rsid w:val="00D3062B"/>
    <w:rsid w:val="00E12F56"/>
    <w:rsid w:val="00E20D6C"/>
    <w:rsid w:val="00E86547"/>
    <w:rsid w:val="00EB0B74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D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adboy.en.softon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se-2\Self%20Learning%20_%20Dec2023\Phase-3-NonFunctional%20Testing\Jmeter%205.6%20Content\Non%20Functional%20Testing_jmeter%205.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Non Functional Testing_jmeter 5.6</Template>
  <TotalTime>376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2024-01-24T03:40:00Z</dcterms:created>
  <dcterms:modified xsi:type="dcterms:W3CDTF">2024-01-24T10:32:00Z</dcterms:modified>
</cp:coreProperties>
</file>